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0943B" w14:textId="66543556" w:rsidR="00D5413C" w:rsidRDefault="00FE63EE" w:rsidP="00FE63EE">
      <w:pPr>
        <w:pStyle w:val="Photo"/>
      </w:pPr>
      <w:bookmarkStart w:id="0" w:name="_Toc321147011"/>
      <w:bookmarkStart w:id="1" w:name="_Toc318189312"/>
      <w:bookmarkStart w:id="2" w:name="_Toc318188327"/>
      <w:bookmarkStart w:id="3" w:name="_Toc318188227"/>
      <w:bookmarkStart w:id="4" w:name="_Toc321147149"/>
      <w:r w:rsidRPr="00FE63EE">
        <w:rPr>
          <w:noProof/>
        </w:rPr>
        <w:drawing>
          <wp:inline distT="0" distB="0" distL="0" distR="0" wp14:anchorId="04D97BEE" wp14:editId="681AC714">
            <wp:extent cx="1905000" cy="1905000"/>
            <wp:effectExtent l="0" t="0" r="0" b="0"/>
            <wp:docPr id="1" name="Picture 1" descr="C:\Users\Kush Jain\AppData\Local\Microsoft\Windows\INetCache\Content.MSO\253BA1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sh Jain\AppData\Local\Microsoft\Windows\INetCache\Content.MSO\253BA13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371E6" w14:textId="0708DE92" w:rsidR="001638F6" w:rsidRPr="00D46D9B" w:rsidRDefault="001F08B6" w:rsidP="00D5413C">
      <w:pPr>
        <w:pStyle w:val="Title"/>
        <w:rPr>
          <w:rFonts w:ascii="Times New Roman" w:hAnsi="Times New Roman" w:cs="Times New Roman"/>
          <w:color w:val="auto"/>
        </w:rPr>
      </w:pPr>
      <w:r w:rsidRPr="00D46D9B">
        <w:rPr>
          <w:rFonts w:ascii="Times New Roman" w:hAnsi="Times New Roman" w:cs="Times New Roman"/>
          <w:color w:val="auto"/>
        </w:rPr>
        <w:t xml:space="preserve">AyeAI Internship Report </w:t>
      </w:r>
    </w:p>
    <w:p w14:paraId="0D2575ED" w14:textId="57226329" w:rsidR="001638F6" w:rsidRPr="00D46D9B" w:rsidRDefault="001F08B6" w:rsidP="00D5413C">
      <w:pPr>
        <w:pStyle w:val="Subtitle"/>
        <w:rPr>
          <w:rFonts w:ascii="Times New Roman" w:hAnsi="Times New Roman" w:cs="Times New Roman"/>
          <w:color w:val="auto"/>
        </w:rPr>
      </w:pPr>
      <w:r w:rsidRPr="00D46D9B">
        <w:rPr>
          <w:rFonts w:ascii="Times New Roman" w:hAnsi="Times New Roman" w:cs="Times New Roman"/>
          <w:color w:val="auto"/>
        </w:rPr>
        <w:t>-By KUSH Jain</w:t>
      </w:r>
    </w:p>
    <w:p w14:paraId="7129B1C1" w14:textId="29334587" w:rsidR="003422FF" w:rsidRPr="00D46D9B" w:rsidRDefault="001F08B6" w:rsidP="003422FF">
      <w:pPr>
        <w:pStyle w:val="ContactInfo"/>
        <w:rPr>
          <w:color w:val="auto"/>
        </w:rPr>
      </w:pPr>
      <w:r w:rsidRPr="00D46D9B">
        <w:rPr>
          <w:rFonts w:ascii="Times New Roman" w:hAnsi="Times New Roman" w:cs="Times New Roman"/>
          <w:color w:val="auto"/>
        </w:rPr>
        <w:t>1</w:t>
      </w:r>
      <w:r w:rsidRPr="00D46D9B">
        <w:rPr>
          <w:rFonts w:ascii="Times New Roman" w:hAnsi="Times New Roman" w:cs="Times New Roman"/>
          <w:color w:val="auto"/>
          <w:vertAlign w:val="superscript"/>
        </w:rPr>
        <w:t>st</w:t>
      </w:r>
      <w:r w:rsidRPr="00D46D9B">
        <w:rPr>
          <w:rFonts w:ascii="Times New Roman" w:hAnsi="Times New Roman" w:cs="Times New Roman"/>
          <w:color w:val="auto"/>
        </w:rPr>
        <w:t xml:space="preserve"> to 31</w:t>
      </w:r>
      <w:r w:rsidRPr="00D46D9B">
        <w:rPr>
          <w:rFonts w:ascii="Times New Roman" w:hAnsi="Times New Roman" w:cs="Times New Roman"/>
          <w:color w:val="auto"/>
          <w:vertAlign w:val="superscript"/>
        </w:rPr>
        <w:t>st</w:t>
      </w:r>
      <w:r w:rsidRPr="00D46D9B">
        <w:rPr>
          <w:rFonts w:ascii="Times New Roman" w:hAnsi="Times New Roman" w:cs="Times New Roman"/>
          <w:color w:val="auto"/>
        </w:rPr>
        <w:t xml:space="preserve"> July 2019</w:t>
      </w:r>
      <w:r w:rsidR="003422FF" w:rsidRPr="00D46D9B">
        <w:rPr>
          <w:color w:val="auto"/>
        </w:rPr>
        <w:br w:type="page"/>
      </w:r>
    </w:p>
    <w:p w14:paraId="352FBB1F" w14:textId="7AC15459" w:rsidR="0038050D" w:rsidRPr="001308AE" w:rsidRDefault="0038050D" w:rsidP="00220106">
      <w:pPr>
        <w:pStyle w:val="ListBullet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1308AE"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  <w:lastRenderedPageBreak/>
        <w:t>Week 1</w:t>
      </w:r>
      <w:r w:rsidRPr="001308AE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: </w:t>
      </w:r>
    </w:p>
    <w:p w14:paraId="59BAAE7A" w14:textId="6E01234A" w:rsidR="00220106" w:rsidRPr="00D4401A" w:rsidRDefault="00220106" w:rsidP="00220106">
      <w:pPr>
        <w:pStyle w:val="ListBullet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46D9B">
        <w:rPr>
          <w:rFonts w:ascii="Times New Roman" w:hAnsi="Times New Roman" w:cs="Times New Roman"/>
          <w:color w:val="002060"/>
          <w:sz w:val="32"/>
          <w:szCs w:val="32"/>
        </w:rPr>
        <w:t xml:space="preserve">Task </w:t>
      </w:r>
      <w:r w:rsidR="00C11413">
        <w:rPr>
          <w:rFonts w:ascii="Times New Roman" w:hAnsi="Times New Roman" w:cs="Times New Roman"/>
          <w:color w:val="002060"/>
          <w:sz w:val="32"/>
          <w:szCs w:val="32"/>
        </w:rPr>
        <w:t>assigned</w:t>
      </w:r>
      <w:r w:rsidRPr="00D46D9B">
        <w:rPr>
          <w:rFonts w:ascii="Times New Roman" w:hAnsi="Times New Roman" w:cs="Times New Roman"/>
          <w:color w:val="002060"/>
          <w:sz w:val="32"/>
          <w:szCs w:val="32"/>
        </w:rPr>
        <w:t xml:space="preserve">: </w:t>
      </w:r>
      <w:r w:rsidRPr="00D4401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Installation of Ubuntu 18.04 LTS 64-bit </w:t>
      </w:r>
    </w:p>
    <w:p w14:paraId="1B68498C" w14:textId="70B64743" w:rsidR="000F791F" w:rsidRPr="00D46D9B" w:rsidRDefault="000F791F" w:rsidP="00220106">
      <w:pPr>
        <w:pStyle w:val="ListBullet"/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>Work Done:</w:t>
      </w:r>
    </w:p>
    <w:p w14:paraId="056019AC" w14:textId="047474C1" w:rsidR="00220106" w:rsidRPr="001328BF" w:rsidRDefault="00220106" w:rsidP="00220106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This task was completed through the installation of VMWare </w:t>
      </w:r>
      <w:r w:rsidR="00836F14">
        <w:rPr>
          <w:rFonts w:ascii="Times New Roman" w:hAnsi="Times New Roman" w:cs="Times New Roman"/>
          <w:color w:val="000000" w:themeColor="text1"/>
          <w:sz w:val="28"/>
          <w:szCs w:val="28"/>
        </w:rPr>
        <w:t>Workstation</w:t>
      </w: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a software which allows you to run a virtual machine on your desktop. </w:t>
      </w:r>
    </w:p>
    <w:p w14:paraId="2CAA6B3B" w14:textId="4AADEA1F" w:rsidR="00220106" w:rsidRPr="001328BF" w:rsidRDefault="00220106" w:rsidP="00220106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>This was the primary Operating System for all the tasks performed throughout the internship</w:t>
      </w:r>
    </w:p>
    <w:p w14:paraId="0CFB7929" w14:textId="5F97A54E" w:rsidR="00220106" w:rsidRDefault="00220106" w:rsidP="00220106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About 20 - 25 GB of hard disk space was assigned to the virtual machine on which Ubuntu 18.04 was installed through the official ISO file </w:t>
      </w:r>
    </w:p>
    <w:p w14:paraId="635BF094" w14:textId="7C27CC74" w:rsidR="00B10A7A" w:rsidRDefault="00B10A7A" w:rsidP="00836F14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Installation Steps:</w:t>
      </w:r>
    </w:p>
    <w:p w14:paraId="1DDB877D" w14:textId="2FF247E2" w:rsidR="00B10A7A" w:rsidRPr="00B10A7A" w:rsidRDefault="00B10A7A" w:rsidP="00B10A7A">
      <w:pPr>
        <w:pStyle w:val="ListBullet"/>
        <w:numPr>
          <w:ilvl w:val="1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Download the setup file from the following link: </w:t>
      </w:r>
      <w:hyperlink r:id="rId9" w:history="1">
        <w:r w:rsidRPr="00B10A7A">
          <w:rPr>
            <w:rStyle w:val="Hyperlink"/>
            <w:rFonts w:ascii="Times New Roman" w:hAnsi="Times New Roman" w:cs="Times New Roman"/>
            <w:color w:val="002060"/>
            <w:sz w:val="28"/>
            <w:szCs w:val="28"/>
          </w:rPr>
          <w:t>https://www.vmware.com/in/products/workstation-player/workstation-player-evaluation.html</w:t>
        </w:r>
      </w:hyperlink>
    </w:p>
    <w:p w14:paraId="2E4FE0B0" w14:textId="5037986F" w:rsidR="00B10A7A" w:rsidRDefault="00B10A7A" w:rsidP="00B10A7A">
      <w:pPr>
        <w:pStyle w:val="ListBullet"/>
        <w:numPr>
          <w:ilvl w:val="1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Run the setup file for VMWare Workstation Installation</w:t>
      </w:r>
    </w:p>
    <w:p w14:paraId="7FDFC1F2" w14:textId="2C313BFA" w:rsidR="00B10A7A" w:rsidRDefault="00B10A7A" w:rsidP="00B10A7A">
      <w:pPr>
        <w:pStyle w:val="ListBullet"/>
        <w:numPr>
          <w:ilvl w:val="1"/>
          <w:numId w:val="2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Follow the onscreen instructions to create a Virtual Machine through the Ubuntu ISO downloaded previously</w:t>
      </w:r>
    </w:p>
    <w:p w14:paraId="77D6AE0C" w14:textId="77777777" w:rsidR="002A52C1" w:rsidRPr="00B10A7A" w:rsidRDefault="002A52C1" w:rsidP="002A52C1">
      <w:pPr>
        <w:pStyle w:val="ListBulle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bookmarkEnd w:id="0"/>
    <w:bookmarkEnd w:id="1"/>
    <w:bookmarkEnd w:id="2"/>
    <w:bookmarkEnd w:id="3"/>
    <w:bookmarkEnd w:id="4"/>
    <w:p w14:paraId="7A067E55" w14:textId="557FBC7C" w:rsidR="00220106" w:rsidRDefault="00220106" w:rsidP="00220106">
      <w:pPr>
        <w:pStyle w:val="Heading1"/>
        <w:rPr>
          <w:rFonts w:ascii="Times New Roman" w:hAnsi="Times New Roman" w:cs="Times New Roman"/>
          <w:color w:val="002060"/>
          <w:sz w:val="32"/>
          <w:szCs w:val="32"/>
        </w:rPr>
      </w:pPr>
      <w:r w:rsidRPr="00D46D9B">
        <w:rPr>
          <w:rFonts w:ascii="Times New Roman" w:hAnsi="Times New Roman" w:cs="Times New Roman"/>
          <w:color w:val="002060"/>
          <w:sz w:val="32"/>
          <w:szCs w:val="32"/>
        </w:rPr>
        <w:t xml:space="preserve">Task </w:t>
      </w:r>
      <w:r w:rsidR="000F791F">
        <w:rPr>
          <w:rFonts w:ascii="Times New Roman" w:hAnsi="Times New Roman" w:cs="Times New Roman"/>
          <w:color w:val="002060"/>
          <w:sz w:val="32"/>
          <w:szCs w:val="32"/>
        </w:rPr>
        <w:t>assigned</w:t>
      </w:r>
      <w:r w:rsidRPr="00D46D9B">
        <w:rPr>
          <w:rFonts w:ascii="Times New Roman" w:hAnsi="Times New Roman" w:cs="Times New Roman"/>
          <w:color w:val="002060"/>
          <w:sz w:val="32"/>
          <w:szCs w:val="32"/>
        </w:rPr>
        <w:t xml:space="preserve">: </w:t>
      </w:r>
      <w:r w:rsidRPr="00D4401A">
        <w:rPr>
          <w:rFonts w:ascii="Times New Roman" w:hAnsi="Times New Roman" w:cs="Times New Roman"/>
          <w:color w:val="000000" w:themeColor="text1"/>
          <w:sz w:val="32"/>
          <w:szCs w:val="32"/>
        </w:rPr>
        <w:t>Literature review on the various open source autonomous vehicle platforms</w:t>
      </w:r>
    </w:p>
    <w:p w14:paraId="206EB8B7" w14:textId="10DA8E86" w:rsidR="000F791F" w:rsidRPr="000F791F" w:rsidRDefault="000F791F" w:rsidP="000F791F">
      <w:pPr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>Work done:</w:t>
      </w:r>
    </w:p>
    <w:p w14:paraId="66296EB3" w14:textId="77777777" w:rsidR="00220106" w:rsidRPr="001328BF" w:rsidRDefault="00220106" w:rsidP="00220106">
      <w:pPr>
        <w:pStyle w:val="ListBulle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>Understood the top 5 platforms used by various companies and wrote their reviews</w:t>
      </w:r>
    </w:p>
    <w:p w14:paraId="5E88B18D" w14:textId="77777777" w:rsidR="00220106" w:rsidRPr="001328BF" w:rsidRDefault="00220106" w:rsidP="00220106">
      <w:pPr>
        <w:pStyle w:val="ListBulle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>Understood the important components of these open source platforms</w:t>
      </w:r>
    </w:p>
    <w:p w14:paraId="3D1056F9" w14:textId="77777777" w:rsidR="00220106" w:rsidRPr="001328BF" w:rsidRDefault="00220106" w:rsidP="00220106">
      <w:pPr>
        <w:pStyle w:val="ListBullet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Understood the 3 components used by some of the platforms: </w:t>
      </w:r>
    </w:p>
    <w:p w14:paraId="36E565C0" w14:textId="77777777" w:rsidR="00220106" w:rsidRPr="001328BF" w:rsidRDefault="00220106" w:rsidP="00220106">
      <w:pPr>
        <w:pStyle w:val="ListBullet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The neural network model used </w:t>
      </w:r>
    </w:p>
    <w:p w14:paraId="197D41AE" w14:textId="77777777" w:rsidR="00220106" w:rsidRPr="001328BF" w:rsidRDefault="00220106" w:rsidP="00220106">
      <w:pPr>
        <w:pStyle w:val="ListBullet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>The datasets used to train the model</w:t>
      </w:r>
    </w:p>
    <w:p w14:paraId="7E82C683" w14:textId="60D05BAF" w:rsidR="00220106" w:rsidRDefault="00220106" w:rsidP="007021DE">
      <w:pPr>
        <w:pStyle w:val="ListBullet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>The framework used for the implementation of the model</w:t>
      </w:r>
    </w:p>
    <w:p w14:paraId="15C0F660" w14:textId="2B9A75D6" w:rsidR="00C5503A" w:rsidRDefault="00C5503A" w:rsidP="00C5503A">
      <w:pPr>
        <w:pStyle w:val="ListBullet"/>
        <w:rPr>
          <w:rFonts w:ascii="Times New Roman" w:hAnsi="Times New Roman" w:cs="Times New Roman"/>
          <w:color w:val="002060"/>
          <w:sz w:val="28"/>
          <w:szCs w:val="28"/>
        </w:rPr>
      </w:pPr>
      <w:r w:rsidRPr="00C5503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Link for reference: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0" w:history="1">
        <w:r w:rsidRPr="00C5503A">
          <w:rPr>
            <w:rStyle w:val="Hyperlink"/>
            <w:rFonts w:ascii="Times New Roman" w:hAnsi="Times New Roman" w:cs="Times New Roman"/>
            <w:color w:val="002060"/>
            <w:sz w:val="28"/>
            <w:szCs w:val="28"/>
          </w:rPr>
          <w:t>https://github.com/KushRJ/ayeinterns-summer2019/blob/master/Kush/Task%201%20Literature%20Review.pptx</w:t>
        </w:r>
      </w:hyperlink>
    </w:p>
    <w:p w14:paraId="5FA74D56" w14:textId="2CBF9715" w:rsidR="000F791F" w:rsidRDefault="000F791F" w:rsidP="00C5503A">
      <w:pPr>
        <w:pStyle w:val="ListBullet"/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 xml:space="preserve">Problems faced: </w:t>
      </w:r>
    </w:p>
    <w:p w14:paraId="4D13D1C7" w14:textId="10D7EFB2" w:rsidR="000F791F" w:rsidRDefault="000F791F" w:rsidP="00C5503A">
      <w:pPr>
        <w:pStyle w:val="ListBulle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It was difficult to look for models and packages for the open source autonomous vehicle platforms. I had to research over various websites to find which are the most used and best platforms for autonomous driving.</w:t>
      </w:r>
    </w:p>
    <w:p w14:paraId="471348A5" w14:textId="77777777" w:rsidR="00A354B3" w:rsidRPr="000F791F" w:rsidRDefault="00A354B3" w:rsidP="00C5503A">
      <w:pPr>
        <w:pStyle w:val="ListBulle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161B7B" w14:textId="7F989567" w:rsidR="0038050D" w:rsidRDefault="00BD3854" w:rsidP="007021D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385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Note</w:t>
      </w:r>
      <w:r w:rsidRPr="0032780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C48EA" w:rsidRPr="003A57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Caffe framework was used for the developing and testing of models in the internship, because it is </w:t>
      </w:r>
      <w:r w:rsidR="0038050D" w:rsidRPr="003A5796">
        <w:rPr>
          <w:rFonts w:ascii="Times New Roman" w:hAnsi="Times New Roman" w:cs="Times New Roman"/>
          <w:color w:val="000000" w:themeColor="text1"/>
          <w:sz w:val="28"/>
          <w:szCs w:val="28"/>
        </w:rPr>
        <w:t>widely used throughout the autonomous driving industry in various open source platforms, such as Apollo.</w:t>
      </w:r>
    </w:p>
    <w:p w14:paraId="1BA88CE0" w14:textId="77777777" w:rsidR="002A52C1" w:rsidRPr="003A5796" w:rsidRDefault="002A52C1" w:rsidP="007021D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366E29" w14:textId="3745A342" w:rsidR="005C48EA" w:rsidRDefault="0038050D" w:rsidP="007021DE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D46D9B">
        <w:rPr>
          <w:rFonts w:ascii="Times New Roman" w:hAnsi="Times New Roman" w:cs="Times New Roman"/>
          <w:color w:val="002060"/>
          <w:sz w:val="32"/>
          <w:szCs w:val="32"/>
        </w:rPr>
        <w:t xml:space="preserve">Task </w:t>
      </w:r>
      <w:r w:rsidR="00A354B3">
        <w:rPr>
          <w:rFonts w:ascii="Times New Roman" w:hAnsi="Times New Roman" w:cs="Times New Roman"/>
          <w:color w:val="002060"/>
          <w:sz w:val="32"/>
          <w:szCs w:val="32"/>
        </w:rPr>
        <w:t>assigned</w:t>
      </w:r>
      <w:r w:rsidRPr="00D46D9B">
        <w:rPr>
          <w:rFonts w:ascii="Times New Roman" w:hAnsi="Times New Roman" w:cs="Times New Roman"/>
          <w:color w:val="002060"/>
          <w:sz w:val="32"/>
          <w:szCs w:val="32"/>
        </w:rPr>
        <w:t xml:space="preserve">: </w:t>
      </w:r>
      <w:r w:rsidRPr="00D4401A">
        <w:rPr>
          <w:rFonts w:ascii="Times New Roman" w:hAnsi="Times New Roman" w:cs="Times New Roman"/>
          <w:color w:val="000000" w:themeColor="text1"/>
          <w:sz w:val="32"/>
          <w:szCs w:val="32"/>
        </w:rPr>
        <w:t>Installation of Caffe on the virtual machine running on Ubuntu 18.04</w:t>
      </w:r>
    </w:p>
    <w:p w14:paraId="0594DDD1" w14:textId="4BA25AAC" w:rsidR="00A354B3" w:rsidRPr="00D46D9B" w:rsidRDefault="00A354B3" w:rsidP="007021DE">
      <w:pPr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>Work Done:</w:t>
      </w:r>
    </w:p>
    <w:p w14:paraId="6B89811D" w14:textId="7A647961" w:rsidR="0038050D" w:rsidRPr="001328BF" w:rsidRDefault="00632B83" w:rsidP="0038050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>The CPU version was installed</w:t>
      </w:r>
    </w:p>
    <w:p w14:paraId="7B916543" w14:textId="7FDE172A" w:rsidR="00B567F5" w:rsidRPr="001328BF" w:rsidRDefault="00B567F5" w:rsidP="0038050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>It is a good practice to run the commands ’sudo apt upgrade’ and ‘sudo apt update’ to regularly update packages in Ubuntu</w:t>
      </w:r>
      <w:r w:rsidR="00B872AB"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>, before starting the Caffe installation.</w:t>
      </w:r>
    </w:p>
    <w:p w14:paraId="20684815" w14:textId="78F77B36" w:rsidR="00632B83" w:rsidRPr="001328BF" w:rsidRDefault="00632B83" w:rsidP="0038050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There are two methods of installing: </w:t>
      </w:r>
    </w:p>
    <w:p w14:paraId="100012A0" w14:textId="5CB9A1FE" w:rsidR="00632B83" w:rsidRPr="001328BF" w:rsidRDefault="00632B83" w:rsidP="001328BF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3A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 build method</w:t>
      </w: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This involves installing all the libraries involved through the ‘sudo apt install’ command first. The following libraries are required: </w:t>
      </w:r>
    </w:p>
    <w:p w14:paraId="493EBF54" w14:textId="55706B5E" w:rsidR="00632B83" w:rsidRPr="001328BF" w:rsidRDefault="00632B83" w:rsidP="00632B83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libprotobuf-dev, libleveldb-dev, libsnappy-dev, libopencv-dev, libboost-all-dev, libhdf5-serial-dev, libhdf5-10</w:t>
      </w:r>
      <w:r w:rsidR="00E03081"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libhdf5-dev</w:t>
      </w:r>
      <w:r w:rsidR="00E03081"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libhdf5-cpp-11</w:t>
      </w:r>
      <w:r w:rsidR="00E03081"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libopenblas-dev</w:t>
      </w:r>
      <w:r w:rsidR="00E03081"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libgflags-dev</w:t>
      </w:r>
      <w:r w:rsidR="00E03081"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libgoogle-glog-dev</w:t>
      </w:r>
      <w:r w:rsidR="00E03081"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liblmdb-dev</w:t>
      </w:r>
      <w:r w:rsidR="00E03081"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protobuf-compiler</w:t>
      </w:r>
    </w:p>
    <w:p w14:paraId="54D3CDF0" w14:textId="74EFAB4C" w:rsidR="00046BF8" w:rsidRPr="001328BF" w:rsidRDefault="00046BF8" w:rsidP="00046BF8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>Apart from this, the</w:t>
      </w:r>
      <w:r w:rsidR="00F04384"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packages</w:t>
      </w: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python-pip, git, scikit-image protobuf and vim were also installed. </w:t>
      </w:r>
    </w:p>
    <w:p w14:paraId="298B6D3C" w14:textId="5BEDB462" w:rsidR="007E761C" w:rsidRDefault="007E761C" w:rsidP="00046BF8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After cloning the Caffe repository and making the changes in the Makefile.config according to the system on which Caffe is being installed, we run the 3 make commands: make all, make test and make runtest, for Caffe compilation. </w:t>
      </w:r>
    </w:p>
    <w:p w14:paraId="492E032B" w14:textId="66DC28CA" w:rsidR="00FE0CEF" w:rsidRPr="00CB2702" w:rsidRDefault="00FE0CEF" w:rsidP="00046BF8">
      <w:pPr>
        <w:ind w:left="720"/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Link for Reference:</w:t>
      </w:r>
      <w:r w:rsidR="00AE45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hyperlink r:id="rId11" w:history="1">
        <w:r w:rsidR="00AE4523" w:rsidRPr="00CB2702">
          <w:rPr>
            <w:rStyle w:val="Hyperlink"/>
            <w:color w:val="002060"/>
          </w:rPr>
          <w:t>https://medium.com/@atinesh/caffe-installation-on-ubuntu-18-04-lts-python-2-7-8e8c388ce51f</w:t>
        </w:r>
      </w:hyperlink>
    </w:p>
    <w:p w14:paraId="0E9B45C6" w14:textId="3DC79237" w:rsidR="00B567F5" w:rsidRDefault="001C6352" w:rsidP="00B567F5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3A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 package method:</w:t>
      </w:r>
      <w:r w:rsidRPr="00132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Caffe provides packages which are pre-compiled. They can be installed by ‘sudo apt install caffe-cpu’ for CPU only version or ‘sudo apt install caffe-cuda’ for CUDA version. The dependencies can be installed by ‘sudo apt build-dep caffe-cpu’ or ‘sudo apt build-dep caffe-cuda’ depending on the version. </w:t>
      </w:r>
    </w:p>
    <w:p w14:paraId="2C411874" w14:textId="77777777" w:rsidR="003A5796" w:rsidRDefault="003A5796" w:rsidP="003A5796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A04E5D" w14:textId="2E7D6428" w:rsidR="00EC42A6" w:rsidRDefault="00FE0CEF" w:rsidP="003A5796">
      <w:pPr>
        <w:pStyle w:val="ListParagraph"/>
        <w:rPr>
          <w:rStyle w:val="Hyperlink"/>
          <w:color w:val="002060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Link for Reference: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2" w:history="1">
        <w:r w:rsidRPr="00CB2702">
          <w:rPr>
            <w:rStyle w:val="Hyperlink"/>
            <w:color w:val="002060"/>
          </w:rPr>
          <w:t>http://caffe.berkeleyvision.org/install_apt.html</w:t>
        </w:r>
      </w:hyperlink>
    </w:p>
    <w:p w14:paraId="46581365" w14:textId="3BECDAC4" w:rsidR="00A354B3" w:rsidRDefault="00A354B3" w:rsidP="003A5796">
      <w:pPr>
        <w:pStyle w:val="ListParagraph"/>
        <w:rPr>
          <w:rFonts w:ascii="Times New Roman" w:hAnsi="Times New Roman" w:cs="Times New Roman"/>
          <w:color w:val="002060"/>
          <w:sz w:val="28"/>
          <w:szCs w:val="28"/>
        </w:rPr>
      </w:pPr>
    </w:p>
    <w:p w14:paraId="08915937" w14:textId="737F68AF" w:rsidR="00A354B3" w:rsidRDefault="00A354B3" w:rsidP="00A354B3">
      <w:pPr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 xml:space="preserve">Problems faced: </w:t>
      </w:r>
    </w:p>
    <w:p w14:paraId="79DFE4B3" w14:textId="3D008397" w:rsidR="00A354B3" w:rsidRDefault="00680EE1" w:rsidP="00680EE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Various packages, such as hdf5.h, atlas.h etc. were missing, so they had to be installed separately.</w:t>
      </w:r>
    </w:p>
    <w:p w14:paraId="57C51896" w14:textId="1A0F114F" w:rsidR="00680EE1" w:rsidRDefault="00680EE1" w:rsidP="00680EE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Errors in locating of the files were to be changed by adding additional file directories in the Makefile.</w:t>
      </w:r>
    </w:p>
    <w:p w14:paraId="4F17D140" w14:textId="1CD9A163" w:rsidR="00680EE1" w:rsidRDefault="00620A37" w:rsidP="00680EE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Files had to be renamed because the OS was unable to locate them during installation</w:t>
      </w:r>
    </w:p>
    <w:p w14:paraId="641105FD" w14:textId="580493D7" w:rsidR="00731948" w:rsidRDefault="00731948" w:rsidP="00680EE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package method is preferred over the build method because it is relatively easier. </w:t>
      </w:r>
    </w:p>
    <w:p w14:paraId="42A881F0" w14:textId="45B8BC5C" w:rsidR="002A52C1" w:rsidRDefault="002A52C1" w:rsidP="002A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1EEBE3" w14:textId="4C4C54D5" w:rsidR="002A52C1" w:rsidRDefault="002A52C1" w:rsidP="002A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5F4267" w14:textId="77777777" w:rsidR="002A52C1" w:rsidRPr="002A52C1" w:rsidRDefault="002A52C1" w:rsidP="002A52C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5208FD" w14:textId="0A8C04C9" w:rsidR="001C701B" w:rsidRDefault="001C701B" w:rsidP="001C701B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  <w:r w:rsidRPr="001C701B"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  <w:lastRenderedPageBreak/>
        <w:t xml:space="preserve">Week 2: </w:t>
      </w:r>
    </w:p>
    <w:p w14:paraId="2B2102C5" w14:textId="0F3BE1B1" w:rsidR="001C701B" w:rsidRPr="00D4401A" w:rsidRDefault="001C701B" w:rsidP="001C701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 xml:space="preserve">Task </w:t>
      </w:r>
      <w:r w:rsidR="00865EC4">
        <w:rPr>
          <w:rFonts w:ascii="Times New Roman" w:hAnsi="Times New Roman" w:cs="Times New Roman"/>
          <w:color w:val="002060"/>
          <w:sz w:val="32"/>
          <w:szCs w:val="32"/>
        </w:rPr>
        <w:t>assigned</w:t>
      </w:r>
      <w:r>
        <w:rPr>
          <w:rFonts w:ascii="Times New Roman" w:hAnsi="Times New Roman" w:cs="Times New Roman"/>
          <w:color w:val="002060"/>
          <w:sz w:val="32"/>
          <w:szCs w:val="32"/>
        </w:rPr>
        <w:t xml:space="preserve">: </w:t>
      </w:r>
      <w:r w:rsidRPr="00D4401A">
        <w:rPr>
          <w:rFonts w:ascii="Times New Roman" w:hAnsi="Times New Roman" w:cs="Times New Roman"/>
          <w:color w:val="000000" w:themeColor="text1"/>
          <w:sz w:val="32"/>
          <w:szCs w:val="32"/>
        </w:rPr>
        <w:t>Creating a BASH Script for Caffe Installation</w:t>
      </w:r>
    </w:p>
    <w:p w14:paraId="074E0A30" w14:textId="42555898" w:rsidR="00865EC4" w:rsidRDefault="00865EC4" w:rsidP="001C701B">
      <w:pPr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>Work Done:</w:t>
      </w:r>
    </w:p>
    <w:p w14:paraId="5F3499BB" w14:textId="28DFC690" w:rsidR="00865EC4" w:rsidRPr="00865EC4" w:rsidRDefault="00865EC4" w:rsidP="001C70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All the commands used for installation were packaged in a script. This script was later tested on a new Virtual Machine. </w:t>
      </w:r>
    </w:p>
    <w:p w14:paraId="23F0CDF9" w14:textId="0E67F7BA" w:rsidR="001C701B" w:rsidRPr="00993C79" w:rsidRDefault="001C701B" w:rsidP="001C70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C79">
        <w:rPr>
          <w:rFonts w:ascii="Times New Roman" w:hAnsi="Times New Roman" w:cs="Times New Roman"/>
          <w:color w:val="000000" w:themeColor="text1"/>
          <w:sz w:val="28"/>
          <w:szCs w:val="28"/>
        </w:rPr>
        <w:t>The basics of bash scripting involve licensing, commenting lines to make the script user understand the commands and TODOs, whic</w:t>
      </w:r>
      <w:r w:rsidR="00CB2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 are pending things to be done. </w:t>
      </w:r>
    </w:p>
    <w:p w14:paraId="28B45D3C" w14:textId="538EADE4" w:rsidR="001C701B" w:rsidRDefault="001C701B" w:rsidP="001C70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3C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This script is a package which needs to be installed and run by the user. It requires no other installations from the user’s side, because instructions to install all the libraries and packages are </w:t>
      </w:r>
      <w:r w:rsidR="002166CD" w:rsidRPr="00993C79">
        <w:rPr>
          <w:rFonts w:ascii="Times New Roman" w:hAnsi="Times New Roman" w:cs="Times New Roman"/>
          <w:color w:val="000000" w:themeColor="text1"/>
          <w:sz w:val="28"/>
          <w:szCs w:val="28"/>
        </w:rPr>
        <w:t>put in the script</w:t>
      </w:r>
      <w:r w:rsidR="008740F4" w:rsidRPr="00993C79">
        <w:rPr>
          <w:rFonts w:ascii="Times New Roman" w:hAnsi="Times New Roman" w:cs="Times New Roman"/>
          <w:color w:val="000000" w:themeColor="text1"/>
          <w:sz w:val="28"/>
          <w:szCs w:val="28"/>
        </w:rPr>
        <w:t>, making the script self-contained.</w:t>
      </w:r>
      <w:r w:rsidR="002166CD" w:rsidRPr="00993C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3B1F93E" w14:textId="6A8C32C1" w:rsidR="00992D9F" w:rsidRPr="00CB2702" w:rsidRDefault="00992D9F" w:rsidP="001C701B">
      <w:pPr>
        <w:rPr>
          <w:rFonts w:ascii="Times New Roman" w:hAnsi="Times New Roman" w:cs="Times New Roman"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Link for Reference: </w:t>
      </w:r>
      <w:hyperlink r:id="rId13" w:history="1">
        <w:r w:rsidRPr="00CB2702">
          <w:rPr>
            <w:rStyle w:val="Hyperlink"/>
            <w:color w:val="002060"/>
          </w:rPr>
          <w:t>http://linfo.org/create_shell_1.html</w:t>
        </w:r>
      </w:hyperlink>
    </w:p>
    <w:p w14:paraId="20B1BFA8" w14:textId="7D58A809" w:rsidR="00992D9F" w:rsidRPr="00993C79" w:rsidRDefault="00992D9F" w:rsidP="001C701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6DFCE2" w14:textId="2F1429E2" w:rsidR="008B4734" w:rsidRDefault="008B4734" w:rsidP="001C701B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8B4734">
        <w:rPr>
          <w:rFonts w:ascii="Times New Roman" w:hAnsi="Times New Roman" w:cs="Times New Roman"/>
          <w:color w:val="002060"/>
          <w:sz w:val="32"/>
          <w:szCs w:val="32"/>
        </w:rPr>
        <w:t xml:space="preserve">Task </w:t>
      </w:r>
      <w:r w:rsidR="00913FC0">
        <w:rPr>
          <w:rFonts w:ascii="Times New Roman" w:hAnsi="Times New Roman" w:cs="Times New Roman"/>
          <w:color w:val="002060"/>
          <w:sz w:val="32"/>
          <w:szCs w:val="32"/>
        </w:rPr>
        <w:t>assigned</w:t>
      </w:r>
      <w:r w:rsidRPr="008B4734">
        <w:rPr>
          <w:rFonts w:ascii="Times New Roman" w:hAnsi="Times New Roman" w:cs="Times New Roman"/>
          <w:color w:val="002060"/>
          <w:sz w:val="32"/>
          <w:szCs w:val="32"/>
        </w:rPr>
        <w:t xml:space="preserve">: </w:t>
      </w:r>
      <w:r w:rsidRPr="00D4401A">
        <w:rPr>
          <w:rFonts w:ascii="Times New Roman" w:hAnsi="Times New Roman" w:cs="Times New Roman"/>
          <w:color w:val="000000" w:themeColor="text1"/>
          <w:sz w:val="32"/>
          <w:szCs w:val="32"/>
        </w:rPr>
        <w:t>Creating a new VM on the same OS (Ubuntu 18.04) for testing of the script</w:t>
      </w:r>
    </w:p>
    <w:p w14:paraId="33979526" w14:textId="6A9CDE02" w:rsidR="00913FC0" w:rsidRDefault="00913FC0" w:rsidP="001C701B">
      <w:pPr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>Work Done:</w:t>
      </w:r>
    </w:p>
    <w:p w14:paraId="311FF7CA" w14:textId="5AA1F59F" w:rsidR="005B4F96" w:rsidRDefault="002C1883" w:rsidP="005B4F9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4F96">
        <w:rPr>
          <w:rFonts w:ascii="Times New Roman" w:hAnsi="Times New Roman" w:cs="Times New Roman"/>
          <w:color w:val="000000" w:themeColor="text1"/>
          <w:sz w:val="28"/>
          <w:szCs w:val="28"/>
        </w:rPr>
        <w:t>The script was tested for errors on the new Virtual Machine and changes were made accordingly</w:t>
      </w:r>
      <w:r w:rsidR="005B4F9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258B6C5" w14:textId="68C1EA04" w:rsidR="00913FC0" w:rsidRPr="00913FC0" w:rsidRDefault="00913FC0" w:rsidP="00913FC0">
      <w:pPr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>Problems faced:</w:t>
      </w:r>
    </w:p>
    <w:p w14:paraId="51527678" w14:textId="796FB6AD" w:rsidR="005B4F96" w:rsidRDefault="005B4F96" w:rsidP="005B4F9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pip package was not present, so a command ‘sudo apt install python-pip’ ad to be added to the script</w:t>
      </w:r>
      <w:r w:rsidR="00C603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316DB00" w14:textId="4DBFF805" w:rsidR="005B4F96" w:rsidRDefault="005B4F96" w:rsidP="005B4F9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git package installation command ‘sudo apt install git’ was also added, since the script had to be self-contained</w:t>
      </w:r>
      <w:r w:rsidR="00C603E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DCD9E15" w14:textId="3F9EA2B9" w:rsidR="00C603E7" w:rsidRDefault="00C603E7" w:rsidP="005B4F9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TODOs were added to make changes to the Makefile for uncommenting for the CPU version and OpenCV version.</w:t>
      </w:r>
    </w:p>
    <w:p w14:paraId="139BA2FF" w14:textId="7C5C42F5" w:rsidR="00B6284D" w:rsidRPr="00B6284D" w:rsidRDefault="00C603E7" w:rsidP="00B6284D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Licensing and copyrighting </w:t>
      </w:r>
      <w:r w:rsidR="00DA69E2">
        <w:rPr>
          <w:rFonts w:ascii="Times New Roman" w:hAnsi="Times New Roman" w:cs="Times New Roman"/>
          <w:color w:val="000000" w:themeColor="text1"/>
          <w:sz w:val="28"/>
          <w:szCs w:val="28"/>
        </w:rPr>
        <w:t>were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be added in the script. </w:t>
      </w:r>
    </w:p>
    <w:p w14:paraId="481E8883" w14:textId="400ED203" w:rsidR="001308AE" w:rsidRPr="00B6284D" w:rsidRDefault="001308AE" w:rsidP="00B628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284D"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  <w:lastRenderedPageBreak/>
        <w:t>Week 3</w:t>
      </w:r>
      <w:r w:rsidRPr="00B6284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AF1E8ED" w14:textId="72FF1A3E" w:rsidR="00046BF8" w:rsidRDefault="00771AAC" w:rsidP="008740F4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771AAC">
        <w:rPr>
          <w:rFonts w:ascii="Times New Roman" w:hAnsi="Times New Roman" w:cs="Times New Roman"/>
          <w:color w:val="002060"/>
          <w:sz w:val="32"/>
          <w:szCs w:val="32"/>
        </w:rPr>
        <w:t xml:space="preserve">Task </w:t>
      </w:r>
      <w:r w:rsidR="007601F1">
        <w:rPr>
          <w:rFonts w:ascii="Times New Roman" w:hAnsi="Times New Roman" w:cs="Times New Roman"/>
          <w:color w:val="002060"/>
          <w:sz w:val="32"/>
          <w:szCs w:val="32"/>
        </w:rPr>
        <w:t>assigned</w:t>
      </w:r>
      <w:r w:rsidRPr="00771AAC">
        <w:rPr>
          <w:rFonts w:ascii="Times New Roman" w:hAnsi="Times New Roman" w:cs="Times New Roman"/>
          <w:color w:val="002060"/>
          <w:sz w:val="32"/>
          <w:szCs w:val="32"/>
        </w:rPr>
        <w:t xml:space="preserve">: </w:t>
      </w:r>
      <w:r w:rsidRPr="00D4401A">
        <w:rPr>
          <w:rFonts w:ascii="Times New Roman" w:hAnsi="Times New Roman" w:cs="Times New Roman"/>
          <w:color w:val="000000" w:themeColor="text1"/>
          <w:sz w:val="32"/>
          <w:szCs w:val="32"/>
        </w:rPr>
        <w:t>Literature Review of Project Planning and Agile methods</w:t>
      </w:r>
    </w:p>
    <w:p w14:paraId="3F9EA7F9" w14:textId="7FEA630A" w:rsidR="007601F1" w:rsidRDefault="007601F1" w:rsidP="008740F4">
      <w:pPr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>Work Done:</w:t>
      </w:r>
    </w:p>
    <w:p w14:paraId="72A8B7AA" w14:textId="443E4BA3" w:rsidR="005C34EF" w:rsidRPr="001B3914" w:rsidRDefault="005C34EF" w:rsidP="005C34E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2060"/>
          <w:sz w:val="36"/>
          <w:szCs w:val="36"/>
        </w:rPr>
      </w:pPr>
      <w:r w:rsidRPr="001B3914">
        <w:rPr>
          <w:rFonts w:ascii="Times New Roman" w:hAnsi="Times New Roman" w:cs="Times New Roman"/>
          <w:color w:val="000000" w:themeColor="text1"/>
          <w:sz w:val="28"/>
          <w:szCs w:val="28"/>
        </w:rPr>
        <w:t>Understood the various project working methods used by organizations for efficiency and punctuality of delivering the project:</w:t>
      </w:r>
    </w:p>
    <w:p w14:paraId="24E895CA" w14:textId="76D1342F" w:rsidR="005C34EF" w:rsidRPr="001B3914" w:rsidRDefault="005C34EF" w:rsidP="005C34E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3914">
        <w:rPr>
          <w:rFonts w:ascii="Times New Roman" w:hAnsi="Times New Roman" w:cs="Times New Roman"/>
          <w:color w:val="000000" w:themeColor="text1"/>
          <w:sz w:val="28"/>
          <w:szCs w:val="28"/>
        </w:rPr>
        <w:t>Work Breakdown Structure</w:t>
      </w:r>
    </w:p>
    <w:p w14:paraId="52CBDA25" w14:textId="61D1FB11" w:rsidR="005C34EF" w:rsidRPr="001B3914" w:rsidRDefault="005C34EF" w:rsidP="005C34E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3914">
        <w:rPr>
          <w:rFonts w:ascii="Times New Roman" w:hAnsi="Times New Roman" w:cs="Times New Roman"/>
          <w:color w:val="000000" w:themeColor="text1"/>
          <w:sz w:val="28"/>
          <w:szCs w:val="28"/>
        </w:rPr>
        <w:t>DevOps</w:t>
      </w:r>
    </w:p>
    <w:p w14:paraId="4F99B203" w14:textId="73B22575" w:rsidR="005C34EF" w:rsidRPr="001B3914" w:rsidRDefault="005C34EF" w:rsidP="005C34E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39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Effort Estimation </w:t>
      </w:r>
    </w:p>
    <w:p w14:paraId="1453FC7B" w14:textId="5DB67628" w:rsidR="005C34EF" w:rsidRPr="001B3914" w:rsidRDefault="005C34EF" w:rsidP="005C34E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3914">
        <w:rPr>
          <w:rFonts w:ascii="Times New Roman" w:hAnsi="Times New Roman" w:cs="Times New Roman"/>
          <w:color w:val="000000" w:themeColor="text1"/>
          <w:sz w:val="28"/>
          <w:szCs w:val="28"/>
        </w:rPr>
        <w:t>Agile Development</w:t>
      </w:r>
    </w:p>
    <w:p w14:paraId="3BDFB386" w14:textId="0C3B3598" w:rsidR="005C34EF" w:rsidRPr="001B3914" w:rsidRDefault="005C34EF" w:rsidP="005C34E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3914">
        <w:rPr>
          <w:rFonts w:ascii="Times New Roman" w:hAnsi="Times New Roman" w:cs="Times New Roman"/>
          <w:color w:val="000000" w:themeColor="text1"/>
          <w:sz w:val="28"/>
          <w:szCs w:val="28"/>
        </w:rPr>
        <w:t>Iterative Development v/s Waterfall Development Method</w:t>
      </w:r>
    </w:p>
    <w:p w14:paraId="5683B76C" w14:textId="2B1254B1" w:rsidR="005C34EF" w:rsidRPr="001B3914" w:rsidRDefault="005C34EF" w:rsidP="005C34E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3914">
        <w:rPr>
          <w:rFonts w:ascii="Times New Roman" w:hAnsi="Times New Roman" w:cs="Times New Roman"/>
          <w:color w:val="000000" w:themeColor="text1"/>
          <w:sz w:val="28"/>
          <w:szCs w:val="28"/>
        </w:rPr>
        <w:t>Continuous Development / Continuous Integration</w:t>
      </w:r>
    </w:p>
    <w:p w14:paraId="7947C9E9" w14:textId="6D78C21D" w:rsidR="005C34EF" w:rsidRDefault="005C34EF" w:rsidP="005C34E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3914">
        <w:rPr>
          <w:rFonts w:ascii="Times New Roman" w:hAnsi="Times New Roman" w:cs="Times New Roman"/>
          <w:color w:val="000000" w:themeColor="text1"/>
          <w:sz w:val="28"/>
          <w:szCs w:val="28"/>
        </w:rPr>
        <w:t>Travis Cl</w:t>
      </w:r>
    </w:p>
    <w:p w14:paraId="4CBBC77F" w14:textId="5DE660F4" w:rsidR="00CB2702" w:rsidRDefault="00CB2702" w:rsidP="00CB2702">
      <w:pPr>
        <w:rPr>
          <w:rFonts w:ascii="Times New Roman" w:hAnsi="Times New Roman" w:cs="Times New Roman"/>
          <w:color w:val="00206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Link for Reference: </w:t>
      </w:r>
      <w:r w:rsidR="00D707E0" w:rsidRPr="00161282">
        <w:rPr>
          <w:rFonts w:ascii="Times New Roman" w:hAnsi="Times New Roman" w:cs="Times New Roman"/>
          <w:color w:val="002060"/>
          <w:sz w:val="28"/>
          <w:szCs w:val="28"/>
          <w:u w:val="single"/>
        </w:rPr>
        <w:t>https://github.com/KushRJ/ayeinterns-summer2019/blob/master/Kush/Review%20on%20Planning%20and%20Agile%20methods.pptx</w:t>
      </w:r>
    </w:p>
    <w:p w14:paraId="6A226740" w14:textId="290FADC3" w:rsidR="007601F1" w:rsidRDefault="007601F1" w:rsidP="00CB2702">
      <w:pPr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>Problems faced:</w:t>
      </w:r>
    </w:p>
    <w:p w14:paraId="5989DFD7" w14:textId="31E3A903" w:rsidR="007601F1" w:rsidRDefault="00B7322D" w:rsidP="00CB2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There was some difficulty in understanding the concepts, which was solved after reading about the concepts on different websites and blogs. </w:t>
      </w:r>
    </w:p>
    <w:p w14:paraId="05D7ABA4" w14:textId="77777777" w:rsidR="003E1531" w:rsidRPr="00B7322D" w:rsidRDefault="003E1531" w:rsidP="00CB270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1529D1" w14:textId="6BD51917" w:rsidR="001328BF" w:rsidRPr="00D4401A" w:rsidRDefault="001328BF" w:rsidP="001328BF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328BF">
        <w:rPr>
          <w:rFonts w:ascii="Times New Roman" w:hAnsi="Times New Roman" w:cs="Times New Roman"/>
          <w:color w:val="002060"/>
          <w:sz w:val="32"/>
          <w:szCs w:val="32"/>
        </w:rPr>
        <w:t xml:space="preserve">Task </w:t>
      </w:r>
      <w:r w:rsidR="00D4401A">
        <w:rPr>
          <w:rFonts w:ascii="Times New Roman" w:hAnsi="Times New Roman" w:cs="Times New Roman"/>
          <w:color w:val="002060"/>
          <w:sz w:val="32"/>
          <w:szCs w:val="32"/>
        </w:rPr>
        <w:t>assigned</w:t>
      </w:r>
      <w:r w:rsidRPr="001328BF">
        <w:rPr>
          <w:rFonts w:ascii="Times New Roman" w:hAnsi="Times New Roman" w:cs="Times New Roman"/>
          <w:color w:val="002060"/>
          <w:sz w:val="32"/>
          <w:szCs w:val="32"/>
        </w:rPr>
        <w:t xml:space="preserve">: </w:t>
      </w:r>
      <w:r w:rsidRPr="00D4401A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Look for Models and Datasets for autonomous driving </w:t>
      </w:r>
    </w:p>
    <w:p w14:paraId="69306DC8" w14:textId="37575E9A" w:rsidR="00D4401A" w:rsidRDefault="00D4401A" w:rsidP="001328BF">
      <w:pPr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>Work Done:</w:t>
      </w:r>
    </w:p>
    <w:p w14:paraId="76365414" w14:textId="4A51AC07" w:rsidR="001328BF" w:rsidRPr="001B3914" w:rsidRDefault="001328BF" w:rsidP="001328B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3914">
        <w:rPr>
          <w:rFonts w:ascii="Times New Roman" w:hAnsi="Times New Roman" w:cs="Times New Roman"/>
          <w:color w:val="000000" w:themeColor="text1"/>
          <w:sz w:val="28"/>
          <w:szCs w:val="28"/>
        </w:rPr>
        <w:t>Two extensive autonomous driving datasets found were:</w:t>
      </w:r>
    </w:p>
    <w:p w14:paraId="64F77105" w14:textId="77777777" w:rsidR="003F2018" w:rsidRDefault="001328BF" w:rsidP="003F201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3914">
        <w:rPr>
          <w:rFonts w:ascii="Times New Roman" w:hAnsi="Times New Roman" w:cs="Times New Roman"/>
          <w:color w:val="000000" w:themeColor="text1"/>
          <w:sz w:val="28"/>
          <w:szCs w:val="28"/>
        </w:rPr>
        <w:t>Nuscenes Dataset by APTIV (</w:t>
      </w:r>
      <w:hyperlink r:id="rId14" w:history="1">
        <w:r w:rsidRPr="001B3914">
          <w:rPr>
            <w:rStyle w:val="Hyperlink"/>
            <w:rFonts w:ascii="Times New Roman" w:hAnsi="Times New Roman" w:cs="Times New Roman"/>
            <w:color w:val="002060"/>
            <w:sz w:val="28"/>
            <w:szCs w:val="28"/>
          </w:rPr>
          <w:t>www.nuscenes.org</w:t>
        </w:r>
      </w:hyperlink>
      <w:r w:rsidRPr="001B391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F2018">
        <w:rPr>
          <w:rFonts w:ascii="Times New Roman" w:hAnsi="Times New Roman" w:cs="Times New Roman"/>
          <w:color w:val="000000" w:themeColor="text1"/>
          <w:sz w:val="28"/>
          <w:szCs w:val="28"/>
        </w:rPr>
        <w:t>: This dataset has various features:</w:t>
      </w:r>
    </w:p>
    <w:p w14:paraId="62DB3EB8" w14:textId="77777777" w:rsidR="003F2018" w:rsidRPr="003F2018" w:rsidRDefault="003F2018" w:rsidP="003F201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F2018">
        <w:rPr>
          <w:rFonts w:ascii="Times New Roman" w:hAnsi="Times New Roman" w:cs="Times New Roman"/>
          <w:color w:val="000000" w:themeColor="text1"/>
          <w:sz w:val="28"/>
          <w:szCs w:val="28"/>
        </w:rPr>
        <w:t>Full sensor suite (1x LIDAR, 5x RADAR, 6x camera, IMU, GPS)</w:t>
      </w:r>
    </w:p>
    <w:p w14:paraId="6BC822E2" w14:textId="77777777" w:rsidR="003F2018" w:rsidRPr="003F2018" w:rsidRDefault="003F2018" w:rsidP="003F201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F201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1000 scenes of 20s each</w:t>
      </w:r>
    </w:p>
    <w:p w14:paraId="16B25664" w14:textId="77777777" w:rsidR="003F2018" w:rsidRPr="003F2018" w:rsidRDefault="003F2018" w:rsidP="003F201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F2018">
        <w:rPr>
          <w:rFonts w:ascii="Times New Roman" w:hAnsi="Times New Roman" w:cs="Times New Roman"/>
          <w:color w:val="000000" w:themeColor="text1"/>
          <w:sz w:val="28"/>
          <w:szCs w:val="28"/>
        </w:rPr>
        <w:t> 1,400,000 camera images</w:t>
      </w:r>
    </w:p>
    <w:p w14:paraId="6C0DEAAA" w14:textId="77777777" w:rsidR="003F2018" w:rsidRPr="003F2018" w:rsidRDefault="003F2018" w:rsidP="003F201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F2018">
        <w:rPr>
          <w:rFonts w:ascii="Times New Roman" w:hAnsi="Times New Roman" w:cs="Times New Roman"/>
          <w:color w:val="000000" w:themeColor="text1"/>
          <w:sz w:val="28"/>
          <w:szCs w:val="28"/>
        </w:rPr>
        <w:t> 390,000 lidar sweeps</w:t>
      </w:r>
    </w:p>
    <w:p w14:paraId="3EE13C57" w14:textId="77777777" w:rsidR="003F2018" w:rsidRPr="003F2018" w:rsidRDefault="003F2018" w:rsidP="003F201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F2018">
        <w:rPr>
          <w:rFonts w:ascii="Times New Roman" w:hAnsi="Times New Roman" w:cs="Times New Roman"/>
          <w:color w:val="000000" w:themeColor="text1"/>
          <w:sz w:val="28"/>
          <w:szCs w:val="28"/>
        </w:rPr>
        <w:t> Two diverse cities: Boston and Singapore</w:t>
      </w:r>
    </w:p>
    <w:p w14:paraId="130244C7" w14:textId="77777777" w:rsidR="003F2018" w:rsidRPr="003F2018" w:rsidRDefault="003F2018" w:rsidP="003F201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F2018">
        <w:rPr>
          <w:rFonts w:ascii="Times New Roman" w:hAnsi="Times New Roman" w:cs="Times New Roman"/>
          <w:color w:val="000000" w:themeColor="text1"/>
          <w:sz w:val="28"/>
          <w:szCs w:val="28"/>
        </w:rPr>
        <w:t> Left versus right hand traffic</w:t>
      </w:r>
    </w:p>
    <w:p w14:paraId="1852463B" w14:textId="77777777" w:rsidR="003F2018" w:rsidRPr="003F2018" w:rsidRDefault="003F2018" w:rsidP="003F201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F2018">
        <w:rPr>
          <w:rFonts w:ascii="Times New Roman" w:hAnsi="Times New Roman" w:cs="Times New Roman"/>
          <w:color w:val="000000" w:themeColor="text1"/>
          <w:sz w:val="28"/>
          <w:szCs w:val="28"/>
        </w:rPr>
        <w:t> Detailed map information</w:t>
      </w:r>
    </w:p>
    <w:p w14:paraId="49086686" w14:textId="77777777" w:rsidR="003F2018" w:rsidRPr="003F2018" w:rsidRDefault="003F2018" w:rsidP="003F201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F2018">
        <w:rPr>
          <w:rFonts w:ascii="Times New Roman" w:hAnsi="Times New Roman" w:cs="Times New Roman"/>
          <w:color w:val="000000" w:themeColor="text1"/>
          <w:sz w:val="28"/>
          <w:szCs w:val="28"/>
        </w:rPr>
        <w:t>Manual annotations for 23 object classes</w:t>
      </w:r>
    </w:p>
    <w:p w14:paraId="5B1247BD" w14:textId="77777777" w:rsidR="003F2018" w:rsidRPr="003F2018" w:rsidRDefault="003F2018" w:rsidP="003F201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F2018">
        <w:rPr>
          <w:rFonts w:ascii="Times New Roman" w:hAnsi="Times New Roman" w:cs="Times New Roman"/>
          <w:color w:val="000000" w:themeColor="text1"/>
          <w:sz w:val="28"/>
          <w:szCs w:val="28"/>
        </w:rPr>
        <w:t>1.4M 3D bounding boxes annotated at 2Hz</w:t>
      </w:r>
    </w:p>
    <w:p w14:paraId="128F0B11" w14:textId="4560B09F" w:rsidR="003F2018" w:rsidRPr="003F2018" w:rsidRDefault="003F2018" w:rsidP="003F2018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F2018">
        <w:rPr>
          <w:rFonts w:ascii="Times New Roman" w:hAnsi="Times New Roman" w:cs="Times New Roman"/>
          <w:color w:val="000000" w:themeColor="text1"/>
          <w:sz w:val="28"/>
          <w:szCs w:val="28"/>
        </w:rPr>
        <w:t>Attributes such as visibility, activity and pose</w:t>
      </w:r>
    </w:p>
    <w:p w14:paraId="065E5346" w14:textId="1CA83D4F" w:rsidR="00E57215" w:rsidRDefault="001328BF" w:rsidP="00E5721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3914">
        <w:rPr>
          <w:rFonts w:ascii="Times New Roman" w:hAnsi="Times New Roman" w:cs="Times New Roman"/>
          <w:color w:val="000000" w:themeColor="text1"/>
          <w:sz w:val="28"/>
          <w:szCs w:val="28"/>
        </w:rPr>
        <w:t>UC Berkeley DeepDrive Dataset (</w:t>
      </w:r>
      <w:hyperlink r:id="rId15" w:history="1">
        <w:r w:rsidRPr="001B3914">
          <w:rPr>
            <w:rStyle w:val="Hyperlink"/>
            <w:rFonts w:ascii="Times New Roman" w:hAnsi="Times New Roman" w:cs="Times New Roman"/>
            <w:color w:val="002060"/>
            <w:sz w:val="28"/>
            <w:szCs w:val="28"/>
          </w:rPr>
          <w:t>https://bdd-data.berkeley.edu</w:t>
        </w:r>
      </w:hyperlink>
      <w:r w:rsidRPr="001B391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E57215">
        <w:rPr>
          <w:rFonts w:ascii="Times New Roman" w:hAnsi="Times New Roman" w:cs="Times New Roman"/>
          <w:color w:val="000000" w:themeColor="text1"/>
          <w:sz w:val="28"/>
          <w:szCs w:val="28"/>
        </w:rPr>
        <w:t>: This dataset has various features:</w:t>
      </w:r>
    </w:p>
    <w:p w14:paraId="7D44B1AC" w14:textId="2EB3A2BB" w:rsidR="00E57215" w:rsidRDefault="00E57215" w:rsidP="00E57215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Video Data</w:t>
      </w:r>
      <w:r w:rsidR="00670A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70AA2" w:rsidRPr="00670AA2">
        <w:rPr>
          <w:rFonts w:ascii="Times New Roman" w:hAnsi="Times New Roman" w:cs="Times New Roman"/>
          <w:color w:val="000000" w:themeColor="text1"/>
          <w:sz w:val="28"/>
          <w:szCs w:val="28"/>
        </w:rPr>
        <w:t>100,000 HD video sequences of over 1,100-hour driving experience across many different times in the day, weather conditions, and driving scenarios</w:t>
      </w:r>
    </w:p>
    <w:p w14:paraId="2147AE9B" w14:textId="4FDA4700" w:rsidR="00E57215" w:rsidRDefault="00E57215" w:rsidP="00E57215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Road Object Detection</w:t>
      </w:r>
      <w:r w:rsidR="00670A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70AA2" w:rsidRPr="00670AA2">
        <w:rPr>
          <w:rFonts w:ascii="Times New Roman" w:hAnsi="Times New Roman" w:cs="Times New Roman"/>
          <w:color w:val="000000" w:themeColor="text1"/>
          <w:sz w:val="28"/>
          <w:szCs w:val="28"/>
        </w:rPr>
        <w:t>2D Bounding Boxes annotated on 100,000 images for bus, traffic light, traffic sign, person, bike, truck, motor, car, train, and rider</w:t>
      </w:r>
    </w:p>
    <w:p w14:paraId="390C95D6" w14:textId="1EF18C37" w:rsidR="00E57215" w:rsidRDefault="00781BBC" w:rsidP="00E57215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Instance Segmentation</w:t>
      </w:r>
      <w:r w:rsidR="00670AA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E905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90505" w:rsidRPr="00E90505">
        <w:rPr>
          <w:rFonts w:ascii="Times New Roman" w:hAnsi="Times New Roman" w:cs="Times New Roman"/>
          <w:color w:val="000000" w:themeColor="text1"/>
          <w:sz w:val="28"/>
          <w:szCs w:val="28"/>
        </w:rPr>
        <w:t>Explore over 10,000 diverse images with pixel-level and rich instance-level annotations</w:t>
      </w:r>
    </w:p>
    <w:p w14:paraId="74FEBBF4" w14:textId="7ABC89E1" w:rsidR="00781BBC" w:rsidRDefault="00781BBC" w:rsidP="00E57215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Driveable Area</w:t>
      </w:r>
      <w:r w:rsidR="00670A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70AA2" w:rsidRPr="00670AA2">
        <w:rPr>
          <w:rFonts w:ascii="Times New Roman" w:hAnsi="Times New Roman" w:cs="Times New Roman"/>
          <w:color w:val="000000" w:themeColor="text1"/>
          <w:sz w:val="28"/>
          <w:szCs w:val="28"/>
        </w:rPr>
        <w:t>Learn complicated drivable decision from 100,000 images</w:t>
      </w:r>
    </w:p>
    <w:p w14:paraId="56BCFC3D" w14:textId="3DE053FF" w:rsidR="00781BBC" w:rsidRDefault="00781BBC" w:rsidP="00781BBC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Lane Markings: L</w:t>
      </w:r>
      <w:r w:rsidRPr="00781BBC">
        <w:rPr>
          <w:rFonts w:ascii="Times New Roman" w:hAnsi="Times New Roman" w:cs="Times New Roman"/>
          <w:color w:val="000000" w:themeColor="text1"/>
          <w:sz w:val="28"/>
          <w:szCs w:val="28"/>
        </w:rPr>
        <w:t>ane marking annotations on 100,000 images</w:t>
      </w:r>
    </w:p>
    <w:p w14:paraId="620337EC" w14:textId="77777777" w:rsidR="003E1531" w:rsidRPr="003E1531" w:rsidRDefault="003E1531" w:rsidP="003E15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453C35" w14:textId="77777777" w:rsidR="00490F6E" w:rsidRDefault="00C56175" w:rsidP="00490F6E">
      <w:pPr>
        <w:tabs>
          <w:tab w:val="left" w:pos="6105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56175">
        <w:rPr>
          <w:rFonts w:ascii="Times New Roman" w:hAnsi="Times New Roman" w:cs="Times New Roman"/>
          <w:color w:val="002060"/>
          <w:sz w:val="32"/>
          <w:szCs w:val="32"/>
        </w:rPr>
        <w:t xml:space="preserve">Task </w:t>
      </w:r>
      <w:r w:rsidR="00490F6E">
        <w:rPr>
          <w:rFonts w:ascii="Times New Roman" w:hAnsi="Times New Roman" w:cs="Times New Roman"/>
          <w:color w:val="002060"/>
          <w:sz w:val="32"/>
          <w:szCs w:val="32"/>
        </w:rPr>
        <w:t>assigned</w:t>
      </w:r>
      <w:r w:rsidRPr="00C56175">
        <w:rPr>
          <w:rFonts w:ascii="Times New Roman" w:hAnsi="Times New Roman" w:cs="Times New Roman"/>
          <w:color w:val="002060"/>
          <w:sz w:val="32"/>
          <w:szCs w:val="32"/>
        </w:rPr>
        <w:t xml:space="preserve">: </w:t>
      </w:r>
      <w:r w:rsidRPr="00490F6E">
        <w:rPr>
          <w:rFonts w:ascii="Times New Roman" w:hAnsi="Times New Roman" w:cs="Times New Roman"/>
          <w:color w:val="000000" w:themeColor="text1"/>
          <w:sz w:val="32"/>
          <w:szCs w:val="32"/>
        </w:rPr>
        <w:t>Running an Apollo model</w:t>
      </w:r>
    </w:p>
    <w:p w14:paraId="7C8E913B" w14:textId="4CAC3111" w:rsidR="00C56175" w:rsidRPr="00C56175" w:rsidRDefault="00490F6E" w:rsidP="00490F6E">
      <w:pPr>
        <w:tabs>
          <w:tab w:val="left" w:pos="6105"/>
        </w:tabs>
        <w:rPr>
          <w:rFonts w:ascii="Times New Roman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>Work done and problems faced:</w:t>
      </w:r>
      <w:r>
        <w:rPr>
          <w:rFonts w:ascii="Times New Roman" w:hAnsi="Times New Roman" w:cs="Times New Roman"/>
          <w:color w:val="002060"/>
          <w:sz w:val="32"/>
          <w:szCs w:val="32"/>
        </w:rPr>
        <w:tab/>
      </w:r>
    </w:p>
    <w:p w14:paraId="1BEDD155" w14:textId="190C8A71" w:rsidR="00C56175" w:rsidRPr="00490F6E" w:rsidRDefault="00C56175" w:rsidP="00490F6E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0F6E">
        <w:rPr>
          <w:rFonts w:ascii="Times New Roman" w:hAnsi="Times New Roman" w:cs="Times New Roman"/>
          <w:color w:val="000000" w:themeColor="text1"/>
          <w:sz w:val="28"/>
          <w:szCs w:val="28"/>
        </w:rPr>
        <w:t>This task was not successful due to the errors in cloning the Apollo GitHub repository, so another model was used which is described below</w:t>
      </w:r>
      <w:r w:rsidR="00490F6E" w:rsidRPr="00490F6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79729B7" w14:textId="7DE417C6" w:rsidR="00455B63" w:rsidRPr="003E1531" w:rsidRDefault="003C49C2" w:rsidP="00455B6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0F6E">
        <w:rPr>
          <w:rFonts w:ascii="Times New Roman" w:hAnsi="Times New Roman" w:cs="Times New Roman"/>
          <w:color w:val="000000" w:themeColor="text1"/>
          <w:sz w:val="28"/>
          <w:szCs w:val="28"/>
        </w:rPr>
        <w:t>The errors were faced in the cloning of the repository due to a bad network connection</w:t>
      </w:r>
      <w:r w:rsidR="00490F6E" w:rsidRPr="00490F6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B37B4BC" w14:textId="35853F33" w:rsidR="001328BF" w:rsidRDefault="00C56175" w:rsidP="00345046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56175">
        <w:rPr>
          <w:rFonts w:ascii="Times New Roman" w:hAnsi="Times New Roman" w:cs="Times New Roman"/>
          <w:color w:val="002060"/>
          <w:sz w:val="32"/>
          <w:szCs w:val="32"/>
        </w:rPr>
        <w:lastRenderedPageBreak/>
        <w:t xml:space="preserve">Task </w:t>
      </w:r>
      <w:r w:rsidR="00A6127A">
        <w:rPr>
          <w:rFonts w:ascii="Times New Roman" w:hAnsi="Times New Roman" w:cs="Times New Roman"/>
          <w:color w:val="002060"/>
          <w:sz w:val="32"/>
          <w:szCs w:val="32"/>
        </w:rPr>
        <w:t>assigned</w:t>
      </w:r>
      <w:r w:rsidRPr="00C56175">
        <w:rPr>
          <w:rFonts w:ascii="Times New Roman" w:hAnsi="Times New Roman" w:cs="Times New Roman"/>
          <w:color w:val="002060"/>
          <w:sz w:val="32"/>
          <w:szCs w:val="32"/>
        </w:rPr>
        <w:t xml:space="preserve">: </w:t>
      </w:r>
      <w:r w:rsidRPr="00455B63">
        <w:rPr>
          <w:rFonts w:ascii="Times New Roman" w:hAnsi="Times New Roman" w:cs="Times New Roman"/>
          <w:color w:val="000000" w:themeColor="text1"/>
          <w:sz w:val="32"/>
          <w:szCs w:val="32"/>
        </w:rPr>
        <w:t>Running a simple model in Caffe</w:t>
      </w:r>
    </w:p>
    <w:p w14:paraId="53D667A9" w14:textId="1CA6A8E9" w:rsidR="00455B63" w:rsidRPr="00455B63" w:rsidRDefault="00455B63" w:rsidP="00345046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455B63">
        <w:rPr>
          <w:rFonts w:ascii="Times New Roman" w:hAnsi="Times New Roman" w:cs="Times New Roman"/>
          <w:color w:val="002060"/>
          <w:sz w:val="32"/>
          <w:szCs w:val="32"/>
        </w:rPr>
        <w:t>Work Done:</w:t>
      </w:r>
    </w:p>
    <w:p w14:paraId="6E5A5BA1" w14:textId="25DC0532" w:rsidR="00C56175" w:rsidRPr="001B3914" w:rsidRDefault="00C56175" w:rsidP="00C5617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3914">
        <w:rPr>
          <w:rFonts w:ascii="Times New Roman" w:hAnsi="Times New Roman" w:cs="Times New Roman"/>
          <w:color w:val="000000" w:themeColor="text1"/>
          <w:sz w:val="28"/>
          <w:szCs w:val="28"/>
        </w:rPr>
        <w:t>Went through basic tutorials on how to run a model in Caffe</w:t>
      </w:r>
    </w:p>
    <w:p w14:paraId="04C00B56" w14:textId="7D284431" w:rsidR="00C56175" w:rsidRDefault="00C56175" w:rsidP="00C5617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3914">
        <w:rPr>
          <w:rFonts w:ascii="Times New Roman" w:hAnsi="Times New Roman" w:cs="Times New Roman"/>
          <w:color w:val="000000" w:themeColor="text1"/>
          <w:sz w:val="28"/>
          <w:szCs w:val="28"/>
        </w:rPr>
        <w:t>Ran the script provided for running an ImageNet model</w:t>
      </w:r>
    </w:p>
    <w:p w14:paraId="0CCD0F9A" w14:textId="2195FC4E" w:rsidR="00455B63" w:rsidRPr="00337813" w:rsidRDefault="00337813" w:rsidP="00455B63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337813">
        <w:rPr>
          <w:rFonts w:ascii="Times New Roman" w:hAnsi="Times New Roman" w:cs="Times New Roman"/>
          <w:color w:val="002060"/>
          <w:sz w:val="32"/>
          <w:szCs w:val="32"/>
        </w:rPr>
        <w:t xml:space="preserve">Problems </w:t>
      </w:r>
      <w:r>
        <w:rPr>
          <w:rFonts w:ascii="Times New Roman" w:hAnsi="Times New Roman" w:cs="Times New Roman"/>
          <w:color w:val="002060"/>
          <w:sz w:val="32"/>
          <w:szCs w:val="32"/>
        </w:rPr>
        <w:t>f</w:t>
      </w:r>
      <w:r w:rsidRPr="00337813">
        <w:rPr>
          <w:rFonts w:ascii="Times New Roman" w:hAnsi="Times New Roman" w:cs="Times New Roman"/>
          <w:color w:val="002060"/>
          <w:sz w:val="32"/>
          <w:szCs w:val="32"/>
        </w:rPr>
        <w:t>aced:</w:t>
      </w:r>
    </w:p>
    <w:p w14:paraId="3E923A7B" w14:textId="2ACB59E9" w:rsidR="00C56175" w:rsidRPr="001B3914" w:rsidRDefault="00C56175" w:rsidP="00C5617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3914">
        <w:rPr>
          <w:rFonts w:ascii="Times New Roman" w:hAnsi="Times New Roman" w:cs="Times New Roman"/>
          <w:color w:val="000000" w:themeColor="text1"/>
          <w:sz w:val="28"/>
          <w:szCs w:val="28"/>
        </w:rPr>
        <w:t>Various errors were encountered while running the script, which were solved through a Root Cause Analysis of each problem</w:t>
      </w:r>
    </w:p>
    <w:p w14:paraId="33C98387" w14:textId="4AE91D80" w:rsidR="001B3914" w:rsidRDefault="00DE6DF2" w:rsidP="001B391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main error was disabling of </w:t>
      </w:r>
      <w:r w:rsidR="00C56175" w:rsidRPr="001B3914">
        <w:rPr>
          <w:rFonts w:ascii="Times New Roman" w:hAnsi="Times New Roman" w:cs="Times New Roman"/>
          <w:color w:val="000000" w:themeColor="text1"/>
          <w:sz w:val="28"/>
          <w:szCs w:val="28"/>
        </w:rPr>
        <w:t>source code in the VM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which was enabled through the settings</w:t>
      </w:r>
      <w:r w:rsidR="00C56175" w:rsidRPr="001B39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execute the script for running the model</w:t>
      </w:r>
    </w:p>
    <w:p w14:paraId="7A36E2AA" w14:textId="77777777" w:rsidR="00DE6DF2" w:rsidRPr="00DE6DF2" w:rsidRDefault="00DE6DF2" w:rsidP="00DE6DF2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84E146" w14:textId="77777777" w:rsidR="00002DF1" w:rsidRDefault="00002DF1" w:rsidP="001B3914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5065A4C7" w14:textId="77777777" w:rsidR="00002DF1" w:rsidRDefault="00002DF1" w:rsidP="001B3914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53D13779" w14:textId="77777777" w:rsidR="00002DF1" w:rsidRDefault="00002DF1" w:rsidP="001B3914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5D79772D" w14:textId="77777777" w:rsidR="00002DF1" w:rsidRDefault="00002DF1" w:rsidP="001B3914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35041E36" w14:textId="77777777" w:rsidR="00002DF1" w:rsidRDefault="00002DF1" w:rsidP="001B3914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1A7CAE32" w14:textId="77777777" w:rsidR="00002DF1" w:rsidRDefault="00002DF1" w:rsidP="001B3914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1C2FC3D6" w14:textId="77777777" w:rsidR="00002DF1" w:rsidRDefault="00002DF1" w:rsidP="001B3914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04F07546" w14:textId="77777777" w:rsidR="00002DF1" w:rsidRDefault="00002DF1" w:rsidP="001B3914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14E06EDB" w14:textId="77777777" w:rsidR="00002DF1" w:rsidRDefault="00002DF1" w:rsidP="001B3914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6304227A" w14:textId="77777777" w:rsidR="00002DF1" w:rsidRDefault="00002DF1" w:rsidP="001B3914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3E3A08DC" w14:textId="77777777" w:rsidR="00002DF1" w:rsidRDefault="00002DF1" w:rsidP="001B3914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705381C8" w14:textId="77777777" w:rsidR="00002DF1" w:rsidRDefault="00002DF1" w:rsidP="001B3914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6E452EAC" w14:textId="77777777" w:rsidR="00002DF1" w:rsidRDefault="00002DF1" w:rsidP="001B3914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</w:p>
    <w:p w14:paraId="07C9D4EE" w14:textId="4EA6C0F4" w:rsidR="001B3914" w:rsidRDefault="001B3914" w:rsidP="001B3914">
      <w:pPr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</w:pPr>
      <w:bookmarkStart w:id="5" w:name="_GoBack"/>
      <w:bookmarkEnd w:id="5"/>
      <w:r w:rsidRPr="001B3914">
        <w:rPr>
          <w:rFonts w:ascii="Times New Roman" w:hAnsi="Times New Roman" w:cs="Times New Roman"/>
          <w:b/>
          <w:bCs/>
          <w:color w:val="002060"/>
          <w:sz w:val="32"/>
          <w:szCs w:val="32"/>
          <w:u w:val="single"/>
        </w:rPr>
        <w:lastRenderedPageBreak/>
        <w:t>Week 4:</w:t>
      </w:r>
    </w:p>
    <w:p w14:paraId="1ECA8737" w14:textId="57163CD6" w:rsidR="001B3914" w:rsidRDefault="001B3914" w:rsidP="001B3914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2060"/>
          <w:sz w:val="32"/>
          <w:szCs w:val="32"/>
        </w:rPr>
        <w:t xml:space="preserve">Task </w:t>
      </w:r>
      <w:r w:rsidR="00817DC2">
        <w:rPr>
          <w:rFonts w:ascii="Times New Roman" w:hAnsi="Times New Roman" w:cs="Times New Roman"/>
          <w:color w:val="002060"/>
          <w:sz w:val="32"/>
          <w:szCs w:val="32"/>
        </w:rPr>
        <w:t>assigned</w:t>
      </w:r>
      <w:r>
        <w:rPr>
          <w:rFonts w:ascii="Times New Roman" w:hAnsi="Times New Roman" w:cs="Times New Roman"/>
          <w:color w:val="002060"/>
          <w:sz w:val="32"/>
          <w:szCs w:val="32"/>
        </w:rPr>
        <w:t xml:space="preserve">: </w:t>
      </w:r>
      <w:r w:rsidRPr="00817DC2">
        <w:rPr>
          <w:rFonts w:ascii="Times New Roman" w:hAnsi="Times New Roman" w:cs="Times New Roman"/>
          <w:color w:val="000000" w:themeColor="text1"/>
          <w:sz w:val="32"/>
          <w:szCs w:val="32"/>
        </w:rPr>
        <w:t>Testing an image on the trained ImageNet model</w:t>
      </w:r>
    </w:p>
    <w:p w14:paraId="0B28C898" w14:textId="36FB0B52" w:rsidR="00817DC2" w:rsidRPr="00817DC2" w:rsidRDefault="00817DC2" w:rsidP="001B3914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817DC2">
        <w:rPr>
          <w:rFonts w:ascii="Times New Roman" w:hAnsi="Times New Roman" w:cs="Times New Roman"/>
          <w:color w:val="002060"/>
          <w:sz w:val="32"/>
          <w:szCs w:val="32"/>
        </w:rPr>
        <w:t>Work Done:</w:t>
      </w:r>
    </w:p>
    <w:p w14:paraId="2B41EE56" w14:textId="102546E5" w:rsidR="001B3914" w:rsidRDefault="0099075E" w:rsidP="0099075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0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Installed and used gimp editor to make </w:t>
      </w:r>
      <w:r w:rsidR="00817DC2">
        <w:rPr>
          <w:rFonts w:ascii="Times New Roman" w:hAnsi="Times New Roman" w:cs="Times New Roman"/>
          <w:color w:val="000000" w:themeColor="text1"/>
          <w:sz w:val="28"/>
          <w:szCs w:val="28"/>
        </w:rPr>
        <w:t>my own</w:t>
      </w:r>
      <w:r w:rsidRPr="00990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test image have the same properties as the t</w:t>
      </w:r>
      <w:r w:rsidR="00817DC2">
        <w:rPr>
          <w:rFonts w:ascii="Times New Roman" w:hAnsi="Times New Roman" w:cs="Times New Roman"/>
          <w:color w:val="000000" w:themeColor="text1"/>
          <w:sz w:val="28"/>
          <w:szCs w:val="28"/>
        </w:rPr>
        <w:t>est</w:t>
      </w:r>
      <w:r w:rsidRPr="00990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dataset images and tested it on the model</w:t>
      </w:r>
    </w:p>
    <w:p w14:paraId="1E203925" w14:textId="7E4E8139" w:rsidR="00817DC2" w:rsidRPr="00817DC2" w:rsidRDefault="00817DC2" w:rsidP="0099075E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817DC2">
        <w:rPr>
          <w:rFonts w:ascii="Times New Roman" w:hAnsi="Times New Roman" w:cs="Times New Roman"/>
          <w:color w:val="002060"/>
          <w:sz w:val="32"/>
          <w:szCs w:val="32"/>
        </w:rPr>
        <w:t>Problems faced:</w:t>
      </w:r>
    </w:p>
    <w:p w14:paraId="24C061FE" w14:textId="0E744288" w:rsidR="00817DC2" w:rsidRPr="00817DC2" w:rsidRDefault="00817DC2" w:rsidP="0099075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Could not make my test image have the same properties as the test dataset images</w:t>
      </w:r>
    </w:p>
    <w:p w14:paraId="26DC7D8B" w14:textId="3F0422C2" w:rsidR="0099075E" w:rsidRPr="0099075E" w:rsidRDefault="0099075E" w:rsidP="0099075E">
      <w:pPr>
        <w:rPr>
          <w:rFonts w:ascii="Times New Roman" w:hAnsi="Times New Roman" w:cs="Times New Roman"/>
          <w:color w:val="002060"/>
          <w:sz w:val="32"/>
          <w:szCs w:val="32"/>
        </w:rPr>
      </w:pPr>
      <w:r w:rsidRPr="0099075E">
        <w:rPr>
          <w:rFonts w:ascii="Times New Roman" w:hAnsi="Times New Roman" w:cs="Times New Roman"/>
          <w:color w:val="002060"/>
          <w:sz w:val="32"/>
          <w:szCs w:val="32"/>
        </w:rPr>
        <w:t xml:space="preserve">Task </w:t>
      </w:r>
      <w:r w:rsidR="00FC23D0">
        <w:rPr>
          <w:rFonts w:ascii="Times New Roman" w:hAnsi="Times New Roman" w:cs="Times New Roman"/>
          <w:color w:val="002060"/>
          <w:sz w:val="32"/>
          <w:szCs w:val="32"/>
        </w:rPr>
        <w:t>assigned</w:t>
      </w:r>
      <w:r w:rsidRPr="0099075E">
        <w:rPr>
          <w:rFonts w:ascii="Times New Roman" w:hAnsi="Times New Roman" w:cs="Times New Roman"/>
          <w:color w:val="002060"/>
          <w:sz w:val="32"/>
          <w:szCs w:val="32"/>
        </w:rPr>
        <w:t xml:space="preserve">: </w:t>
      </w:r>
      <w:r w:rsidRPr="00FC23D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Train and test Lane Detection and Traffic Light Detection models in Caffe </w:t>
      </w:r>
    </w:p>
    <w:p w14:paraId="0AD3FFA9" w14:textId="704E9FD0" w:rsidR="0099075E" w:rsidRDefault="0099075E" w:rsidP="0099075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0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current task is in process. </w:t>
      </w:r>
    </w:p>
    <w:p w14:paraId="1355F390" w14:textId="636D9EAC" w:rsidR="00C11413" w:rsidRDefault="00C11413" w:rsidP="0099075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4A7C4D" w14:textId="77777777" w:rsidR="00C11413" w:rsidRPr="00C11413" w:rsidRDefault="00C11413" w:rsidP="00C11413">
      <w:pPr>
        <w:pStyle w:val="ListBullet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About 4-5 hours were spent daily on the work allotted throughout the internship. This internship was a great learning experience for me, as I learned about the functioning of an AI organization and working methodologies, and I hope to become better at them. </w:t>
      </w:r>
    </w:p>
    <w:p w14:paraId="7F6D11A2" w14:textId="77777777" w:rsidR="00C11413" w:rsidRPr="0099075E" w:rsidRDefault="00C11413" w:rsidP="0099075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C11413" w:rsidRPr="0099075E">
      <w:footerReference w:type="default" r:id="rId16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BB0A4" w14:textId="77777777" w:rsidR="006E3616" w:rsidRDefault="006E3616">
      <w:pPr>
        <w:spacing w:before="0" w:after="0" w:line="240" w:lineRule="auto"/>
      </w:pPr>
      <w:r>
        <w:separator/>
      </w:r>
    </w:p>
  </w:endnote>
  <w:endnote w:type="continuationSeparator" w:id="0">
    <w:p w14:paraId="1789EF5F" w14:textId="77777777" w:rsidR="006E3616" w:rsidRDefault="006E36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9C0F2" w14:textId="77777777" w:rsidR="001638F6" w:rsidRDefault="00844483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934F1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3CF5F" w14:textId="77777777" w:rsidR="006E3616" w:rsidRDefault="006E3616">
      <w:pPr>
        <w:spacing w:before="0" w:after="0" w:line="240" w:lineRule="auto"/>
      </w:pPr>
      <w:r>
        <w:separator/>
      </w:r>
    </w:p>
  </w:footnote>
  <w:footnote w:type="continuationSeparator" w:id="0">
    <w:p w14:paraId="12EEEF5C" w14:textId="77777777" w:rsidR="006E3616" w:rsidRDefault="006E361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5277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3E606F"/>
    <w:multiLevelType w:val="hybridMultilevel"/>
    <w:tmpl w:val="B2226E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3B737F9"/>
    <w:multiLevelType w:val="hybridMultilevel"/>
    <w:tmpl w:val="1BEA53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1273EB8"/>
    <w:multiLevelType w:val="hybridMultilevel"/>
    <w:tmpl w:val="D7708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2A32A2"/>
    <w:multiLevelType w:val="multilevel"/>
    <w:tmpl w:val="B10E08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D0D0D" w:themeColor="text1" w:themeTint="F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1B793A30"/>
    <w:multiLevelType w:val="hybridMultilevel"/>
    <w:tmpl w:val="31D07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F826692"/>
    <w:multiLevelType w:val="hybridMultilevel"/>
    <w:tmpl w:val="91FE3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05B7632"/>
    <w:multiLevelType w:val="multilevel"/>
    <w:tmpl w:val="61009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C06249"/>
    <w:multiLevelType w:val="hybridMultilevel"/>
    <w:tmpl w:val="9EC0B6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92776B"/>
    <w:multiLevelType w:val="hybridMultilevel"/>
    <w:tmpl w:val="3A9CED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2D4208B9"/>
    <w:multiLevelType w:val="multilevel"/>
    <w:tmpl w:val="3C7A97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D0D0D" w:themeColor="text1" w:themeTint="F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D46782E"/>
    <w:multiLevelType w:val="hybridMultilevel"/>
    <w:tmpl w:val="8D1E3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CA0AEC"/>
    <w:multiLevelType w:val="hybridMultilevel"/>
    <w:tmpl w:val="768434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6EF7722"/>
    <w:multiLevelType w:val="multilevel"/>
    <w:tmpl w:val="3C7A979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D0D0D" w:themeColor="text1" w:themeTint="F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A2B1000"/>
    <w:multiLevelType w:val="hybridMultilevel"/>
    <w:tmpl w:val="F03E16D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8" w15:restartNumberingAfterBreak="0">
    <w:nsid w:val="55531FE1"/>
    <w:multiLevelType w:val="multilevel"/>
    <w:tmpl w:val="13D2B9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D0D0D" w:themeColor="text1" w:themeTint="F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609A3E94"/>
    <w:multiLevelType w:val="hybridMultilevel"/>
    <w:tmpl w:val="0B9E1F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70B81848"/>
    <w:multiLevelType w:val="hybridMultilevel"/>
    <w:tmpl w:val="6A4A2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A43C5F"/>
    <w:multiLevelType w:val="hybridMultilevel"/>
    <w:tmpl w:val="80B657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3"/>
  </w:num>
  <w:num w:numId="3">
    <w:abstractNumId w:val="8"/>
  </w:num>
  <w:num w:numId="4">
    <w:abstractNumId w:val="8"/>
  </w:num>
  <w:num w:numId="5">
    <w:abstractNumId w:val="23"/>
  </w:num>
  <w:num w:numId="6">
    <w:abstractNumId w:val="8"/>
  </w:num>
  <w:num w:numId="7">
    <w:abstractNumId w:val="16"/>
  </w:num>
  <w:num w:numId="8">
    <w:abstractNumId w:val="12"/>
  </w:num>
  <w:num w:numId="9">
    <w:abstractNumId w:val="22"/>
  </w:num>
  <w:num w:numId="10">
    <w:abstractNumId w:val="18"/>
  </w:num>
  <w:num w:numId="11">
    <w:abstractNumId w:val="31"/>
  </w:num>
  <w:num w:numId="12">
    <w:abstractNumId w:val="30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9"/>
  </w:num>
  <w:num w:numId="22">
    <w:abstractNumId w:val="9"/>
  </w:num>
  <w:num w:numId="23">
    <w:abstractNumId w:val="26"/>
  </w:num>
  <w:num w:numId="24">
    <w:abstractNumId w:val="28"/>
  </w:num>
  <w:num w:numId="25">
    <w:abstractNumId w:val="14"/>
  </w:num>
  <w:num w:numId="26">
    <w:abstractNumId w:val="10"/>
  </w:num>
  <w:num w:numId="27">
    <w:abstractNumId w:val="21"/>
  </w:num>
  <w:num w:numId="28">
    <w:abstractNumId w:val="25"/>
  </w:num>
  <w:num w:numId="29">
    <w:abstractNumId w:val="33"/>
  </w:num>
  <w:num w:numId="30">
    <w:abstractNumId w:val="20"/>
  </w:num>
  <w:num w:numId="31">
    <w:abstractNumId w:val="15"/>
  </w:num>
  <w:num w:numId="32">
    <w:abstractNumId w:val="27"/>
  </w:num>
  <w:num w:numId="33">
    <w:abstractNumId w:val="24"/>
  </w:num>
  <w:num w:numId="34">
    <w:abstractNumId w:val="19"/>
  </w:num>
  <w:num w:numId="35">
    <w:abstractNumId w:val="11"/>
  </w:num>
  <w:num w:numId="36">
    <w:abstractNumId w:val="32"/>
  </w:num>
  <w:num w:numId="37">
    <w:abstractNumId w:val="17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99"/>
    <w:rsid w:val="00002DF1"/>
    <w:rsid w:val="00046BF8"/>
    <w:rsid w:val="000748AA"/>
    <w:rsid w:val="000E4A7F"/>
    <w:rsid w:val="000F5E36"/>
    <w:rsid w:val="000F791F"/>
    <w:rsid w:val="001308AE"/>
    <w:rsid w:val="001328BF"/>
    <w:rsid w:val="00147679"/>
    <w:rsid w:val="00161282"/>
    <w:rsid w:val="001638F6"/>
    <w:rsid w:val="001A2000"/>
    <w:rsid w:val="001B0A2F"/>
    <w:rsid w:val="001B3914"/>
    <w:rsid w:val="001C6352"/>
    <w:rsid w:val="001C701B"/>
    <w:rsid w:val="001F08B6"/>
    <w:rsid w:val="002166CD"/>
    <w:rsid w:val="00220106"/>
    <w:rsid w:val="002A52C1"/>
    <w:rsid w:val="002C1883"/>
    <w:rsid w:val="003209D6"/>
    <w:rsid w:val="00327809"/>
    <w:rsid w:val="00334A73"/>
    <w:rsid w:val="00337813"/>
    <w:rsid w:val="003422FF"/>
    <w:rsid w:val="00345046"/>
    <w:rsid w:val="0038050D"/>
    <w:rsid w:val="003A5796"/>
    <w:rsid w:val="003B6DD3"/>
    <w:rsid w:val="003C088E"/>
    <w:rsid w:val="003C49C2"/>
    <w:rsid w:val="003C4CA5"/>
    <w:rsid w:val="003E0799"/>
    <w:rsid w:val="003E1531"/>
    <w:rsid w:val="003F2018"/>
    <w:rsid w:val="00455B63"/>
    <w:rsid w:val="0049075C"/>
    <w:rsid w:val="00490F6E"/>
    <w:rsid w:val="004952C4"/>
    <w:rsid w:val="004E6C5A"/>
    <w:rsid w:val="005A1C5A"/>
    <w:rsid w:val="005B4F96"/>
    <w:rsid w:val="005C34EF"/>
    <w:rsid w:val="005C48EA"/>
    <w:rsid w:val="00620A37"/>
    <w:rsid w:val="00632B83"/>
    <w:rsid w:val="00670AA2"/>
    <w:rsid w:val="00680EE1"/>
    <w:rsid w:val="00690EFD"/>
    <w:rsid w:val="006E3616"/>
    <w:rsid w:val="007021DE"/>
    <w:rsid w:val="00724557"/>
    <w:rsid w:val="007246E1"/>
    <w:rsid w:val="00731948"/>
    <w:rsid w:val="00732607"/>
    <w:rsid w:val="00737617"/>
    <w:rsid w:val="007601F1"/>
    <w:rsid w:val="00771AAC"/>
    <w:rsid w:val="00781BBC"/>
    <w:rsid w:val="007E761C"/>
    <w:rsid w:val="00817DC2"/>
    <w:rsid w:val="00836F14"/>
    <w:rsid w:val="00844483"/>
    <w:rsid w:val="00852895"/>
    <w:rsid w:val="00853A4B"/>
    <w:rsid w:val="00865EC4"/>
    <w:rsid w:val="008740F4"/>
    <w:rsid w:val="008B4734"/>
    <w:rsid w:val="00913FC0"/>
    <w:rsid w:val="00934F1C"/>
    <w:rsid w:val="0099075E"/>
    <w:rsid w:val="00992D9F"/>
    <w:rsid w:val="00993C79"/>
    <w:rsid w:val="009D2231"/>
    <w:rsid w:val="00A122DB"/>
    <w:rsid w:val="00A31D29"/>
    <w:rsid w:val="00A354B3"/>
    <w:rsid w:val="00A6127A"/>
    <w:rsid w:val="00AD165F"/>
    <w:rsid w:val="00AE4523"/>
    <w:rsid w:val="00B10A7A"/>
    <w:rsid w:val="00B47B7A"/>
    <w:rsid w:val="00B567F5"/>
    <w:rsid w:val="00B6284D"/>
    <w:rsid w:val="00B646B8"/>
    <w:rsid w:val="00B7322D"/>
    <w:rsid w:val="00B872AB"/>
    <w:rsid w:val="00BD3854"/>
    <w:rsid w:val="00C11413"/>
    <w:rsid w:val="00C5503A"/>
    <w:rsid w:val="00C56175"/>
    <w:rsid w:val="00C603E7"/>
    <w:rsid w:val="00C80BD4"/>
    <w:rsid w:val="00CB2702"/>
    <w:rsid w:val="00CF3A42"/>
    <w:rsid w:val="00D4401A"/>
    <w:rsid w:val="00D46D9B"/>
    <w:rsid w:val="00D5413C"/>
    <w:rsid w:val="00D707E0"/>
    <w:rsid w:val="00D905AE"/>
    <w:rsid w:val="00DA69E2"/>
    <w:rsid w:val="00DC07A3"/>
    <w:rsid w:val="00DD0646"/>
    <w:rsid w:val="00DE6DF2"/>
    <w:rsid w:val="00E03081"/>
    <w:rsid w:val="00E11B8A"/>
    <w:rsid w:val="00E57215"/>
    <w:rsid w:val="00E90505"/>
    <w:rsid w:val="00EC42A6"/>
    <w:rsid w:val="00F04384"/>
    <w:rsid w:val="00F677F9"/>
    <w:rsid w:val="00FC23D0"/>
    <w:rsid w:val="00FD1504"/>
    <w:rsid w:val="00FE0CEF"/>
    <w:rsid w:val="00FE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F0F99B"/>
  <w15:chartTrackingRefBased/>
  <w15:docId w15:val="{85C0E4EB-F1C9-4D1C-93E7-5BA57CB70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504"/>
  </w:style>
  <w:style w:type="paragraph" w:styleId="Heading1">
    <w:name w:val="heading 1"/>
    <w:basedOn w:val="Normal"/>
    <w:next w:val="Normal"/>
    <w:link w:val="Heading1Ch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Heading1Char">
    <w:name w:val="Heading 1 Char"/>
    <w:basedOn w:val="DefaultParagraphFont"/>
    <w:link w:val="Heading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Bullet">
    <w:name w:val="List Bullet"/>
    <w:basedOn w:val="Normal"/>
    <w:uiPriority w:val="7"/>
    <w:unhideWhenUsed/>
    <w:qFormat/>
  </w:style>
  <w:style w:type="paragraph" w:styleId="ListNumber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link w:val="TitleCh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Caption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3422FF"/>
    <w:rPr>
      <w:sz w:val="22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2DB"/>
    <w:rPr>
      <w:rFonts w:ascii="Tahoma" w:hAnsi="Tahoma" w:cs="Tahoma"/>
      <w:szCs w:val="16"/>
    </w:rPr>
  </w:style>
  <w:style w:type="paragraph" w:styleId="Bibliography">
    <w:name w:val="Bibliography"/>
    <w:basedOn w:val="Normal"/>
    <w:next w:val="Normal"/>
    <w:uiPriority w:val="39"/>
    <w:semiHidden/>
    <w:unhideWhenUsed/>
  </w:style>
  <w:style w:type="paragraph" w:styleId="BodyText3">
    <w:name w:val="Body Text 3"/>
    <w:basedOn w:val="Normal"/>
    <w:link w:val="BodyText3Ch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2000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000"/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122D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122DB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122DB"/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22D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2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22DB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122DB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22DB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22DB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2DB"/>
    <w:rPr>
      <w:rFonts w:ascii="Consolas" w:hAnsi="Consolas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122DB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122DB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A122DB"/>
    <w:rPr>
      <w:color w:val="595959" w:themeColor="text1" w:themeTint="A6"/>
    </w:rPr>
  </w:style>
  <w:style w:type="paragraph" w:styleId="ListParagraph">
    <w:name w:val="List Paragraph"/>
    <w:basedOn w:val="Normal"/>
    <w:uiPriority w:val="34"/>
    <w:semiHidden/>
    <w:qFormat/>
    <w:rsid w:val="003805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8BF"/>
    <w:rPr>
      <w:color w:val="993E2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8BF"/>
    <w:rPr>
      <w:color w:val="605E5C"/>
      <w:shd w:val="clear" w:color="auto" w:fill="E1DFDD"/>
    </w:rPr>
  </w:style>
  <w:style w:type="paragraph" w:customStyle="1" w:styleId="landing--list-2gtzp">
    <w:name w:val="landing--list-2gtzp"/>
    <w:basedOn w:val="Normal"/>
    <w:rsid w:val="003F2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linfo.org/create_shell_1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affe.berkeleyvision.org/install_apt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@atinesh/caffe-installation-on-ubuntu-18-04-lts-python-2-7-8e8c388ce51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dd-data.berkeley.edu" TargetMode="External"/><Relationship Id="rId10" Type="http://schemas.openxmlformats.org/officeDocument/2006/relationships/hyperlink" Target="https://github.com/KushRJ/ayeinterns-summer2019/blob/master/Kush/Task%201%20Literature%20Review.ppt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mware.com/in/products/workstation-player/workstation-player-evaluation.html" TargetMode="External"/><Relationship Id="rId14" Type="http://schemas.openxmlformats.org/officeDocument/2006/relationships/hyperlink" Target="http://www.nuscenes.or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sh%20Jain\AppData\Roaming\Microsoft\Templates\Student%20report%20with%20cover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3A367-0A98-416C-A9FE-52FD8D66A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cover.dotx</Template>
  <TotalTime>223</TotalTime>
  <Pages>9</Pages>
  <Words>1338</Words>
  <Characters>7630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Kush Jain</dc:creator>
  <cp:keywords/>
  <cp:lastModifiedBy>Kush Jain</cp:lastModifiedBy>
  <cp:revision>84</cp:revision>
  <dcterms:created xsi:type="dcterms:W3CDTF">2019-07-26T10:37:00Z</dcterms:created>
  <dcterms:modified xsi:type="dcterms:W3CDTF">2019-08-02T04:39:00Z</dcterms:modified>
  <cp:version/>
</cp:coreProperties>
</file>